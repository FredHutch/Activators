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260" w:right="1300" w:header="0" w:top="1580" w:footer="564" w:bottom="760" w:gutter="0"/>
          <w:pgNumType w:fmt="decimal"/>
          <w:formProt w:val="false"/>
          <w:textDirection w:val="lrTb"/>
        </w:sectPr>
      </w:pPr>
    </w:p>
    <w:tbl>
      <w:tblPr>
        <w:jc w:val="left"/>
        <w:tblInd w:w="11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1159"/>
        <w:gridCol w:w="1316"/>
        <w:gridCol w:w="1559"/>
        <w:gridCol w:w="2773"/>
      </w:tblGrid>
      <w:tr>
        <w:trPr>
          <w:trHeight w:val="369" w:hRule="exact"/>
          <w:cantSplit w:val="false"/>
        </w:trPr>
        <w:tc>
          <w:tcPr>
            <w:tcW w:w="13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F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2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104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4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0"/>
                <w:w w:val="106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1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0"/>
                <w:w w:val="111"/>
                <w:sz w:val="24"/>
                <w:szCs w:val="24"/>
              </w:rPr>
              <w:t>our</w:t>
            </w:r>
            <w:r>
              <w:rPr>
                <w:rFonts w:eastAsia="Arial" w:cs="Arial" w:ascii="Arial" w:hAnsi="Arial"/>
                <w:spacing w:val="1"/>
                <w:w w:val="111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99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LTH</w:t>
            </w:r>
            <w:r>
              <w:rPr>
                <w:rFonts w:eastAsia="Arial" w:cs="Arial" w:ascii="Arial" w:hAnsi="Arial"/>
                <w:spacing w:val="9"/>
                <w:w w:val="100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4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-5"/>
                <w:w w:val="108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0"/>
                <w:w w:val="99"/>
                <w:sz w:val="24"/>
                <w:szCs w:val="24"/>
              </w:rPr>
              <w:t>T)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13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3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-5"/>
                <w:w w:val="100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38"/>
                <w:w w:val="100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w w:val="100"/>
                <w:sz w:val="24"/>
                <w:szCs w:val="24"/>
              </w:rPr>
              <w:t>(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)</w:t>
            </w:r>
          </w:p>
        </w:tc>
      </w:tr>
      <w:tr>
        <w:trPr>
          <w:trHeight w:val="296" w:hRule="exact"/>
          <w:cantSplit w:val="false"/>
        </w:trPr>
        <w:tc>
          <w:tcPr>
            <w:tcW w:w="13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AL014C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2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AL014C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3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295" w:hRule="exact"/>
          <w:cantSplit w:val="false"/>
        </w:trPr>
        <w:tc>
          <w:tcPr>
            <w:tcW w:w="13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AL040C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2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35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99</w:t>
            </w:r>
          </w:p>
        </w:tc>
      </w:tr>
      <w:tr>
        <w:trPr>
          <w:trHeight w:val="296" w:hRule="exact"/>
          <w:cantSplit w:val="false"/>
        </w:trPr>
        <w:tc>
          <w:tcPr>
            <w:tcW w:w="13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00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20" w:right="-54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00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3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38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296" w:hRule="exact"/>
          <w:cantSplit w:val="false"/>
        </w:trPr>
        <w:tc>
          <w:tcPr>
            <w:tcW w:w="13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014C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2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014C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 &amp;</w:t>
            </w:r>
            <w:r>
              <w:rPr>
                <w:rFonts w:eastAsia="Arial" w:cs="Arial" w:ascii="Arial" w:hAnsi="Arial"/>
                <w:spacing w:val="-3"/>
                <w:w w:val="100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3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3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2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9"/>
                <w:w w:val="100"/>
                <w:sz w:val="24"/>
                <w:szCs w:val="24"/>
              </w:rPr>
              <w:t>W</w:t>
            </w:r>
            <w:r>
              <w:rPr>
                <w:rFonts w:eastAsia="Arial" w:cs="Arial" w:ascii="Arial" w:hAnsi="Arial"/>
                <w:spacing w:val="-3"/>
                <w:w w:val="100"/>
                <w:sz w:val="24"/>
                <w:szCs w:val="24"/>
              </w:rPr>
              <w:t>H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35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073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91</w:t>
            </w:r>
          </w:p>
        </w:tc>
      </w:tr>
      <w:tr>
        <w:trPr>
          <w:trHeight w:val="296" w:hRule="exact"/>
          <w:cantSplit w:val="false"/>
        </w:trPr>
        <w:tc>
          <w:tcPr>
            <w:tcW w:w="13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20" w:right="-54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3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296" w:hRule="exact"/>
          <w:cantSplit w:val="false"/>
        </w:trPr>
        <w:tc>
          <w:tcPr>
            <w:tcW w:w="13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BL007C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2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SLA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3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6" w:hRule="exact"/>
          <w:cantSplit w:val="false"/>
        </w:trPr>
        <w:tc>
          <w:tcPr>
            <w:tcW w:w="13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BL010C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2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BL010C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3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3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BL04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2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BL04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3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3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BL051C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2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BL051C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3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</w:tr>
      <w:tr>
        <w:trPr>
          <w:trHeight w:val="296" w:hRule="exact"/>
          <w:cantSplit w:val="false"/>
        </w:trPr>
        <w:tc>
          <w:tcPr>
            <w:tcW w:w="13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BL05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2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3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3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BL07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2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P170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3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</w:tc>
      </w:tr>
      <w:tr>
        <w:trPr>
          <w:trHeight w:val="406" w:hRule="exact"/>
          <w:cantSplit w:val="false"/>
        </w:trPr>
        <w:tc>
          <w:tcPr>
            <w:tcW w:w="13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BL08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2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BL08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3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450" w:hRule="exact"/>
          <w:cantSplit w:val="false"/>
        </w:trPr>
        <w:tc>
          <w:tcPr>
            <w:tcW w:w="13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BL093C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2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X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13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296" w:hRule="exact"/>
          <w:cantSplit w:val="false"/>
        </w:trPr>
        <w:tc>
          <w:tcPr>
            <w:tcW w:w="13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BL09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2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3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3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028C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3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3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20" w:right="-54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3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</w:tr>
      <w:tr>
        <w:trPr>
          <w:trHeight w:val="296" w:hRule="exact"/>
          <w:cantSplit w:val="false"/>
        </w:trPr>
        <w:tc>
          <w:tcPr>
            <w:tcW w:w="13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058C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2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BP14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3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</w:tr>
      <w:tr>
        <w:trPr>
          <w:trHeight w:val="296" w:hRule="exact"/>
          <w:cantSplit w:val="false"/>
        </w:trPr>
        <w:tc>
          <w:tcPr>
            <w:tcW w:w="13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061C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2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061C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3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368" w:hRule="exact"/>
          <w:cantSplit w:val="false"/>
        </w:trPr>
        <w:tc>
          <w:tcPr>
            <w:tcW w:w="13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2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SP26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3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</w:tr>
    </w:tbl>
    <w:p>
      <w:pPr>
        <w:pStyle w:val="Normal"/>
        <w:spacing w:lineRule="exact" w:line="90" w:before="7" w:after="0"/>
        <w:jc w:val="left"/>
        <w:rPr>
          <w:sz w:val="9"/>
          <w:szCs w:val="9"/>
        </w:rPr>
      </w:pPr>
      <w:r>
        <w:rPr>
          <w:sz w:val="9"/>
          <w:szCs w:val="9"/>
        </w:rPr>
      </w:r>
    </w:p>
    <w:tbl>
      <w:tblPr>
        <w:jc w:val="left"/>
        <w:tblInd w:w="11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1258"/>
        <w:gridCol w:w="1316"/>
        <w:gridCol w:w="1217"/>
        <w:gridCol w:w="2928"/>
      </w:tblGrid>
      <w:tr>
        <w:trPr>
          <w:trHeight w:val="964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6" w:before="73" w:after="0"/>
              <w:ind w:left="40" w:right="67" w:hanging="0"/>
              <w:jc w:val="both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 xml:space="preserve">W 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 xml:space="preserve">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6" w:before="73" w:after="0"/>
              <w:ind w:left="116" w:right="-36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 xml:space="preserve">W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6" w:before="73" w:after="0"/>
              <w:ind w:left="60" w:right="698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 xml:space="preserve">o  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73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  <w:p>
            <w:pPr>
              <w:pStyle w:val="Normal"/>
              <w:spacing w:lineRule="auto" w:line="240" w:before="19" w:after="0"/>
              <w:ind w:left="198" w:right="-20" w:hanging="0"/>
              <w:jc w:val="left"/>
              <w:rPr/>
            </w:pPr>
            <w:r>
              <w:rPr/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73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8</w:t>
            </w:r>
          </w:p>
          <w:p>
            <w:pPr>
              <w:pStyle w:val="Normal"/>
              <w:spacing w:lineRule="auto" w:line="254" w:before="21" w:after="0"/>
              <w:ind w:left="0" w:right="1772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 xml:space="preserve"> </w:t>
            </w:r>
          </w:p>
        </w:tc>
      </w:tr>
      <w:tr>
        <w:trPr>
          <w:trHeight w:val="964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6" w:before="73" w:after="0"/>
              <w:ind w:left="40" w:right="67" w:hanging="0"/>
              <w:jc w:val="both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125C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6" w:before="73" w:after="0"/>
              <w:ind w:left="116" w:right="-36" w:hanging="0"/>
              <w:jc w:val="left"/>
              <w:rPr/>
            </w:pPr>
            <w:r>
              <w:rPr/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6" w:before="73" w:after="0"/>
              <w:ind w:left="60" w:right="698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4" w:before="21" w:after="0"/>
              <w:ind w:left="0" w:right="1772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138C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138C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58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592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193C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239C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240C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27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51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27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5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51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000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49</w:t>
            </w:r>
          </w:p>
        </w:tc>
      </w:tr>
      <w:tr>
        <w:trPr>
          <w:trHeight w:val="298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F5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L017C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137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89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L03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592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HCM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58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077C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295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CR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63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CR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</w:tr>
      <w:tr>
        <w:trPr>
          <w:trHeight w:val="295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CDC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8</w:t>
            </w:r>
          </w:p>
        </w:tc>
      </w:tr>
      <w:tr>
        <w:trPr>
          <w:trHeight w:val="298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L020C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L028C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L065C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1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PE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X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</w:tr>
      <w:tr>
        <w:trPr>
          <w:trHeight w:val="295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L081C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PP1A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L088C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AS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L13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1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PP1B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8</w:t>
            </w:r>
          </w:p>
        </w:tc>
      </w:tr>
      <w:tr>
        <w:trPr>
          <w:trHeight w:val="295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L134C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 &amp;</w:t>
            </w:r>
            <w:r>
              <w:rPr>
                <w:rFonts w:eastAsia="Arial" w:cs="Arial" w:ascii="Arial" w:hAnsi="Arial"/>
                <w:spacing w:val="-3"/>
                <w:w w:val="100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L15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080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33</w:t>
            </w:r>
          </w:p>
        </w:tc>
      </w:tr>
      <w:tr>
        <w:trPr>
          <w:trHeight w:val="592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  <w:p>
            <w:pPr>
              <w:pStyle w:val="Normal"/>
              <w:spacing w:lineRule="auto" w:line="240" w:before="19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1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L161w</w:t>
            </w:r>
          </w:p>
          <w:p>
            <w:pPr>
              <w:pStyle w:val="Normal"/>
              <w:spacing w:lineRule="auto" w:line="240" w:before="19" w:after="0"/>
              <w:ind w:left="11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CDC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  <w:p>
            <w:pPr>
              <w:pStyle w:val="Normal"/>
              <w:spacing w:lineRule="auto" w:line="240" w:before="19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  <w:p>
            <w:pPr>
              <w:pStyle w:val="Normal"/>
              <w:spacing w:lineRule="auto" w:line="240" w:before="19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  <w:p>
            <w:pPr>
              <w:pStyle w:val="Normal"/>
              <w:spacing w:lineRule="auto" w:line="240" w:before="19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L188C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003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98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L215C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DH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L223C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016C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016c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022C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IS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295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031w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08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</w:tc>
      </w:tr>
      <w:tr>
        <w:trPr>
          <w:trHeight w:val="295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045C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045C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298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1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081C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DC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369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</w:tr>
    </w:tbl>
    <w:p>
      <w:pPr>
        <w:pStyle w:val="Normal"/>
        <w:spacing w:lineRule="exact" w:line="100" w:before="1" w:after="0"/>
        <w:jc w:val="left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jc w:val="left"/>
        <w:tblInd w:w="11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1259"/>
        <w:gridCol w:w="1033"/>
        <w:gridCol w:w="1498"/>
        <w:gridCol w:w="2928"/>
      </w:tblGrid>
      <w:tr>
        <w:trPr>
          <w:trHeight w:val="369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098C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11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098C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111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C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z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NA</w:t>
            </w:r>
          </w:p>
        </w:tc>
      </w:tr>
      <w:tr>
        <w:trPr>
          <w:trHeight w:val="593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591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132C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15" w:after="0"/>
              <w:jc w:val="left"/>
              <w:rPr/>
            </w:pPr>
            <w:r>
              <w:rPr/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  <w:p>
            <w:pPr>
              <w:pStyle w:val="Normal"/>
              <w:spacing w:lineRule="auto" w:line="240" w:before="21" w:after="0"/>
              <w:ind w:left="0" w:right="-20" w:hanging="0"/>
              <w:jc w:val="left"/>
              <w:rPr/>
            </w:pPr>
            <w:r>
              <w:rPr/>
            </w:r>
          </w:p>
        </w:tc>
      </w:tr>
      <w:tr>
        <w:trPr>
          <w:trHeight w:val="297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146C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9"/>
                <w:w w:val="100"/>
                <w:sz w:val="24"/>
                <w:szCs w:val="24"/>
              </w:rPr>
              <w:t>W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593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15" w:after="0"/>
              <w:jc w:val="left"/>
              <w:rPr/>
            </w:pPr>
            <w:r>
              <w:rPr/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z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NA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184C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z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NA</w:t>
            </w:r>
          </w:p>
        </w:tc>
      </w:tr>
      <w:tr>
        <w:trPr>
          <w:trHeight w:val="590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63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590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116" w:right="-63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</w:tr>
      <w:tr>
        <w:trPr>
          <w:trHeight w:val="298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295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22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63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22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Ito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22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63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22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253C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8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260C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1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260C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010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71</w:t>
            </w:r>
          </w:p>
        </w:tc>
      </w:tr>
      <w:tr>
        <w:trPr>
          <w:trHeight w:val="295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27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63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27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29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16" w:right="-63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29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</w:tr>
      <w:tr>
        <w:trPr>
          <w:trHeight w:val="295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29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308C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5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320C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320C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328C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SKP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33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16" w:right="-63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33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</w:tr>
      <w:tr>
        <w:trPr>
          <w:trHeight w:val="293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37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z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NA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39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298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423C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592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443C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SS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SPP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63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520C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520C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532C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1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532C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08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</w:tr>
      <w:tr>
        <w:trPr>
          <w:trHeight w:val="295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EL053C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AK10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008C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69" w:hRule="exact"/>
          <w:cantSplit w:val="false"/>
        </w:trPr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1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98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</w:tr>
    </w:tbl>
    <w:p>
      <w:pPr>
        <w:pStyle w:val="Normal"/>
        <w:spacing w:lineRule="exact" w:line="100" w:before="1" w:after="0"/>
        <w:jc w:val="left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jc w:val="left"/>
        <w:tblInd w:w="11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91"/>
        <w:gridCol w:w="1245"/>
        <w:gridCol w:w="1320"/>
        <w:gridCol w:w="1539"/>
        <w:gridCol w:w="2606"/>
      </w:tblGrid>
      <w:tr>
        <w:trPr>
          <w:trHeight w:val="369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027C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GAL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033C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033c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592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  <w:p>
            <w:pPr>
              <w:pStyle w:val="Normal"/>
              <w:spacing w:lineRule="auto" w:line="240" w:before="19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045C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  <w:p>
            <w:pPr>
              <w:pStyle w:val="Normal"/>
              <w:spacing w:lineRule="auto" w:line="240" w:before="19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045c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  <w:p>
            <w:pPr>
              <w:pStyle w:val="Normal"/>
              <w:spacing w:lineRule="auto" w:line="240" w:before="19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  <w:p>
            <w:pPr>
              <w:pStyle w:val="Normal"/>
              <w:spacing w:lineRule="auto" w:line="240" w:before="19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  <w:p>
            <w:pPr>
              <w:pStyle w:val="Normal"/>
              <w:spacing w:lineRule="auto" w:line="240" w:before="19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089C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096w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592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111C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9"/>
                <w:w w:val="100"/>
                <w:sz w:val="24"/>
                <w:szCs w:val="24"/>
              </w:rPr>
              <w:t>W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118C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118c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8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122C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SP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130C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130c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149C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PEA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151C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BP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L029C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AK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L033C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L04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L04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293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033C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CR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7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034C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043C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043C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54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101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57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GL003C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CDH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GL015C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GL015C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8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GL01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KB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8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GL03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43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GL03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GL04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GL06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43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GL06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 &amp;</w:t>
            </w:r>
            <w:r>
              <w:rPr>
                <w:rFonts w:eastAsia="Arial" w:cs="Arial" w:ascii="Arial" w:hAnsi="Arial"/>
                <w:spacing w:val="-3"/>
                <w:w w:val="100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Ue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z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)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GL070C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PB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GL07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F1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GL07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43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GL07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38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GL127C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8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GL13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54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054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40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GL154C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593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1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GL16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1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1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1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GL170C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GL170C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GL17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08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</w:tr>
      <w:tr>
        <w:trPr>
          <w:trHeight w:val="592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GL18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20" w:hanging="0"/>
              <w:jc w:val="left"/>
              <w:rPr/>
            </w:pPr>
            <w:r>
              <w:rPr/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GL223C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GL223C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GL229C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SAP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54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</w:tbl>
    <w:p>
      <w:pPr>
        <w:pStyle w:val="Normal"/>
        <w:spacing w:lineRule="exact" w:line="100" w:before="1" w:after="0"/>
        <w:jc w:val="left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jc w:val="left"/>
        <w:tblInd w:w="11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91"/>
        <w:gridCol w:w="1258"/>
        <w:gridCol w:w="1026"/>
        <w:gridCol w:w="1498"/>
        <w:gridCol w:w="2928"/>
      </w:tblGrid>
      <w:tr>
        <w:trPr>
          <w:trHeight w:val="590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7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590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70" w:hanging="0"/>
              <w:jc w:val="left"/>
              <w:rPr/>
            </w:pPr>
            <w:r>
              <w:rPr/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/>
            </w:pPr>
            <w:r>
              <w:rPr/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590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253C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98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590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6" w:before="69" w:after="0"/>
              <w:ind w:left="40" w:right="47" w:hanging="0"/>
              <w:jc w:val="both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70" w:hanging="0"/>
              <w:jc w:val="left"/>
              <w:rPr/>
            </w:pPr>
            <w:r>
              <w:rPr/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3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1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1" w:after="0"/>
              <w:ind w:left="476" w:right="1778" w:hanging="0"/>
              <w:jc w:val="both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590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6" w:before="69" w:after="0"/>
              <w:ind w:left="40" w:right="47" w:hanging="0"/>
              <w:jc w:val="both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 xml:space="preserve">241C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30" w:before="0" w:after="0"/>
              <w:ind w:left="109" w:right="-7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4" w:before="21" w:after="0"/>
              <w:ind w:left="0" w:right="417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76" w:right="355" w:hanging="0"/>
              <w:jc w:val="both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08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</w:tr>
      <w:tr>
        <w:trPr>
          <w:trHeight w:val="590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6" w:before="69" w:after="0"/>
              <w:ind w:left="40" w:right="47" w:hanging="0"/>
              <w:jc w:val="both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 xml:space="preserve">188C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590" w:before="51" w:after="0"/>
              <w:ind w:left="0" w:right="-56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AP1802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4" w:before="21" w:after="0"/>
              <w:ind w:left="0" w:right="417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/>
            </w:pPr>
            <w:r>
              <w:rPr/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/>
            </w:pPr>
            <w:r>
              <w:rPr/>
              <w:t>NA</w:t>
            </w:r>
          </w:p>
        </w:tc>
      </w:tr>
      <w:tr>
        <w:trPr>
          <w:trHeight w:val="590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6" w:before="69" w:after="0"/>
              <w:ind w:left="40" w:right="47" w:hanging="0"/>
              <w:jc w:val="both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70" w:hanging="0"/>
              <w:jc w:val="left"/>
              <w:rPr/>
            </w:pPr>
            <w:r>
              <w:rPr/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/>
            </w:pPr>
            <w:r>
              <w:rPr/>
              <w:t>NA</w:t>
            </w:r>
          </w:p>
        </w:tc>
      </w:tr>
      <w:tr>
        <w:trPr>
          <w:trHeight w:val="590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6" w:before="69" w:after="0"/>
              <w:ind w:left="40" w:right="47" w:hanging="0"/>
              <w:jc w:val="both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130C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4" w:before="21" w:after="0"/>
              <w:ind w:left="109" w:right="-8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130C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6" w:before="69" w:after="0"/>
              <w:ind w:left="53" w:right="644" w:hanging="0"/>
              <w:jc w:val="both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76" w:right="355" w:hanging="0"/>
              <w:jc w:val="both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</w:tc>
      </w:tr>
      <w:tr>
        <w:trPr>
          <w:trHeight w:val="590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6" w:before="69" w:after="0"/>
              <w:ind w:left="40" w:right="47" w:hanging="0"/>
              <w:jc w:val="both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120C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4" w:before="21" w:after="0"/>
              <w:ind w:left="109" w:right="-8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120C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6" w:before="69" w:after="0"/>
              <w:ind w:left="53" w:right="644" w:hanging="0"/>
              <w:jc w:val="both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1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1" w:after="0"/>
              <w:ind w:left="476" w:right="1778" w:hanging="0"/>
              <w:jc w:val="both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590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6" w:before="69" w:after="0"/>
              <w:ind w:left="40" w:right="47" w:hanging="0"/>
              <w:jc w:val="both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077C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PE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X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6" w:before="69" w:after="0"/>
              <w:ind w:left="53" w:right="644" w:hanging="0"/>
              <w:jc w:val="both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476" w:right="355" w:hanging="0"/>
              <w:jc w:val="both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88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298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09" w:right="-7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Ito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030C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056C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056C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ND</w:t>
            </w:r>
            <w:r>
              <w:rPr>
                <w:rFonts w:eastAsia="Arial" w:cs="Arial" w:ascii="Arial" w:hAnsi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HR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135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z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NA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149C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149C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160C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160C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HR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z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NA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HR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17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D3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NA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SSP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185C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185C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IKI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08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8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CH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IL007C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IL01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IL01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IL02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PB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</w:tr>
      <w:tr>
        <w:trPr>
          <w:trHeight w:val="293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IL034C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AP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</w:tc>
      </w:tr>
      <w:tr>
        <w:trPr>
          <w:trHeight w:val="298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IL03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IL03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8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IL062C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RC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047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83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IL079C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IL079C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</w:tr>
      <w:tr>
        <w:trPr>
          <w:trHeight w:val="592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IL093C</w:t>
            </w:r>
          </w:p>
          <w:p>
            <w:pPr>
              <w:pStyle w:val="Normal"/>
              <w:spacing w:lineRule="auto" w:line="240" w:before="19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IL119C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IL093C</w:t>
            </w:r>
          </w:p>
          <w:p>
            <w:pPr>
              <w:pStyle w:val="Normal"/>
              <w:spacing w:lineRule="auto" w:line="240" w:before="19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PI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  <w:p>
            <w:pPr>
              <w:pStyle w:val="Normal"/>
              <w:spacing w:lineRule="auto" w:line="240" w:before="19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  <w:p>
            <w:pPr>
              <w:pStyle w:val="Normal"/>
              <w:spacing w:lineRule="auto" w:line="240" w:before="19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78</w:t>
            </w:r>
          </w:p>
          <w:p>
            <w:pPr>
              <w:pStyle w:val="Normal"/>
              <w:spacing w:lineRule="auto" w:line="240" w:before="19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IL12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IL135C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IL135C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38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L029C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L029C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369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L058C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L058C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</w:tc>
      </w:tr>
    </w:tbl>
    <w:p>
      <w:pPr>
        <w:pStyle w:val="Normal"/>
        <w:spacing w:lineRule="exact" w:line="100" w:before="1" w:after="0"/>
        <w:jc w:val="left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jc w:val="left"/>
        <w:tblInd w:w="11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57"/>
        <w:gridCol w:w="1282"/>
        <w:gridCol w:w="1317"/>
        <w:gridCol w:w="1606"/>
        <w:gridCol w:w="2539"/>
      </w:tblGrid>
      <w:tr>
        <w:trPr>
          <w:trHeight w:val="960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6" w:before="69" w:after="0"/>
              <w:ind w:left="40" w:right="167" w:hanging="0"/>
              <w:jc w:val="both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 xml:space="preserve">L069C 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6" w:before="69" w:after="0"/>
              <w:ind w:left="142" w:right="87" w:hanging="0"/>
              <w:jc w:val="both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 xml:space="preserve">L069C 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6" w:before="69" w:after="0"/>
              <w:ind w:left="63" w:right="925" w:hanging="0"/>
              <w:jc w:val="both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 xml:space="preserve"> 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87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21</w:t>
            </w:r>
          </w:p>
        </w:tc>
      </w:tr>
      <w:tr>
        <w:trPr>
          <w:trHeight w:val="960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6" w:before="69" w:after="0"/>
              <w:ind w:left="40" w:right="167" w:hanging="0"/>
              <w:jc w:val="both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L084C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6" w:before="69" w:after="0"/>
              <w:ind w:left="142" w:right="87" w:hanging="0"/>
              <w:jc w:val="both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L084C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6" w:before="69" w:after="0"/>
              <w:ind w:left="63" w:right="925" w:hanging="0"/>
              <w:jc w:val="both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4" w:before="21" w:after="0"/>
              <w:ind w:left="0" w:right="1772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L09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4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L09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L10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L103C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4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L103C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87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98</w:t>
            </w:r>
          </w:p>
        </w:tc>
      </w:tr>
      <w:tr>
        <w:trPr>
          <w:trHeight w:val="296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L10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4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L116C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4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NC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3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L12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8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L127C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4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87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66</w:t>
            </w:r>
          </w:p>
        </w:tc>
      </w:tr>
      <w:tr>
        <w:trPr>
          <w:trHeight w:val="296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L14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4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5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L147C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4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L147C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L176C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4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9"/>
                <w:w w:val="100"/>
                <w:sz w:val="24"/>
                <w:szCs w:val="24"/>
              </w:rPr>
              <w:t>W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5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4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8</w:t>
            </w:r>
          </w:p>
        </w:tc>
      </w:tr>
      <w:tr>
        <w:trPr>
          <w:trHeight w:val="296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L185C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4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L185C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28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</w:tr>
      <w:tr>
        <w:trPr>
          <w:trHeight w:val="296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L187C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4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9"/>
                <w:w w:val="100"/>
                <w:sz w:val="24"/>
                <w:szCs w:val="24"/>
              </w:rPr>
              <w:t>W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</w:tc>
      </w:tr>
      <w:tr>
        <w:trPr>
          <w:trHeight w:val="295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L204C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L21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4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L21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00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4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PP10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87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006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53</w:t>
            </w:r>
          </w:p>
        </w:tc>
      </w:tr>
      <w:tr>
        <w:trPr>
          <w:trHeight w:val="295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056C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4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PA12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87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011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32</w:t>
            </w:r>
          </w:p>
        </w:tc>
      </w:tr>
      <w:tr>
        <w:trPr>
          <w:trHeight w:val="296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067C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4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070C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4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070C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 &amp;</w:t>
            </w:r>
            <w:r>
              <w:rPr>
                <w:rFonts w:eastAsia="Arial" w:cs="Arial" w:ascii="Arial" w:hAnsi="Arial"/>
                <w:spacing w:val="-3"/>
                <w:w w:val="100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 xml:space="preserve"> 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z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)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082C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4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082C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38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</w:tr>
      <w:tr>
        <w:trPr>
          <w:trHeight w:val="296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093C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4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IP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87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134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14</w:t>
            </w:r>
          </w:p>
        </w:tc>
      </w:tr>
      <w:tr>
        <w:trPr>
          <w:trHeight w:val="295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094C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4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4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F1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119C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4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119C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</w:tc>
      </w:tr>
      <w:tr>
        <w:trPr>
          <w:trHeight w:val="295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125C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4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125C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14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KL00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4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KL00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7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KL01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4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08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296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KL025C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4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PA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6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KL048C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KL059C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4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KL059C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3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KL06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4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KL06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19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298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KL06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4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296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KL06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4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P100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</w:tr>
      <w:tr>
        <w:trPr>
          <w:trHeight w:val="293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KL09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4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87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132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42</w:t>
            </w:r>
          </w:p>
        </w:tc>
      </w:tr>
      <w:tr>
        <w:trPr>
          <w:trHeight w:val="298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KL10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4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AP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</w:tr>
      <w:tr>
        <w:trPr>
          <w:trHeight w:val="296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KL135C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4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APL2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</w:tr>
      <w:tr>
        <w:trPr>
          <w:trHeight w:val="295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KL14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4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296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KL161C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4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KL161C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369" w:hRule="exact"/>
          <w:cantSplit w:val="false"/>
        </w:trPr>
        <w:tc>
          <w:tcPr>
            <w:tcW w:w="12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KL165C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4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MCD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87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08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</w:tr>
    </w:tbl>
    <w:p>
      <w:pPr>
        <w:pStyle w:val="Normal"/>
        <w:spacing w:lineRule="exact" w:line="100" w:before="1" w:after="0"/>
        <w:jc w:val="left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jc w:val="left"/>
        <w:tblInd w:w="11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78"/>
        <w:gridCol w:w="1268"/>
        <w:gridCol w:w="1029"/>
        <w:gridCol w:w="1498"/>
        <w:gridCol w:w="2928"/>
      </w:tblGrid>
      <w:tr>
        <w:trPr>
          <w:trHeight w:val="369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KL17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KL17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KL17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2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114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295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KL19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017C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017C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22" w:right="-46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5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022C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46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048C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AP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295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46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46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024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23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22" w:right="-46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295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LL013C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LL013C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016C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024C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024C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038C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X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053C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2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053C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Ito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7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071C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085C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095C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2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095C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297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098C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CH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08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295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102C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OG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</w:tr>
      <w:tr>
        <w:trPr>
          <w:trHeight w:val="592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  <w:p>
            <w:pPr>
              <w:pStyle w:val="Normal"/>
              <w:spacing w:lineRule="auto" w:line="240" w:before="19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131C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 w:before="19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  <w:p>
            <w:pPr>
              <w:pStyle w:val="Normal"/>
              <w:spacing w:lineRule="auto" w:line="240" w:before="19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  <w:p>
            <w:pPr>
              <w:pStyle w:val="Normal"/>
              <w:spacing w:lineRule="auto" w:line="240" w:before="19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  <w:p>
            <w:pPr>
              <w:pStyle w:val="Normal"/>
              <w:spacing w:lineRule="auto" w:line="240" w:before="19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13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13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144C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F2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3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154C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154C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44</w:t>
            </w:r>
          </w:p>
        </w:tc>
      </w:tr>
      <w:tr>
        <w:trPr>
          <w:trHeight w:val="298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9"/>
                <w:w w:val="100"/>
                <w:sz w:val="24"/>
                <w:szCs w:val="24"/>
              </w:rPr>
              <w:t>W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192C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2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192C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295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212C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215C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592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228C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2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273C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PIG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295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288C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30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X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321C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295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331C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331C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37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40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</w:tc>
      </w:tr>
      <w:tr>
        <w:trPr>
          <w:trHeight w:val="295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VPS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42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42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011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00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43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43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028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41</w:t>
            </w:r>
          </w:p>
        </w:tc>
      </w:tr>
      <w:tr>
        <w:trPr>
          <w:trHeight w:val="293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44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44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</w:tr>
      <w:tr>
        <w:trPr>
          <w:trHeight w:val="298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45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8</w:t>
            </w:r>
          </w:p>
        </w:tc>
      </w:tr>
      <w:tr>
        <w:trPr>
          <w:trHeight w:val="369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L037C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2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L037C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</w:tr>
    </w:tbl>
    <w:p>
      <w:pPr>
        <w:pStyle w:val="Normal"/>
        <w:spacing w:lineRule="exact" w:line="100" w:before="1" w:after="0"/>
        <w:jc w:val="left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jc w:val="left"/>
        <w:tblInd w:w="11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97"/>
        <w:gridCol w:w="1249"/>
        <w:gridCol w:w="1029"/>
        <w:gridCol w:w="1498"/>
        <w:gridCol w:w="2928"/>
      </w:tblGrid>
      <w:tr>
        <w:trPr>
          <w:trHeight w:val="369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L05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103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3" w:right="-46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098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59</w:t>
            </w:r>
          </w:p>
        </w:tc>
      </w:tr>
      <w:tr>
        <w:trPr>
          <w:trHeight w:val="295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3" w:right="-46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061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32</w:t>
            </w:r>
          </w:p>
        </w:tc>
      </w:tr>
      <w:tr>
        <w:trPr>
          <w:trHeight w:val="593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1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L099C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1" w:after="0"/>
              <w:ind w:left="103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G81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1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1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1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L128C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3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L128C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296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00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VP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590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13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590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3" w:right="-85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8</w:t>
            </w:r>
          </w:p>
        </w:tc>
      </w:tr>
      <w:tr>
        <w:trPr>
          <w:trHeight w:val="298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037C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0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296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3" w:right="-85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</w:tc>
      </w:tr>
      <w:tr>
        <w:trPr>
          <w:trHeight w:val="295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080C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8</w:t>
            </w:r>
          </w:p>
        </w:tc>
      </w:tr>
      <w:tr>
        <w:trPr>
          <w:trHeight w:val="296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081C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IS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F1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296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091C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3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PL6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112C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3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112C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6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13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3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114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19</w:t>
            </w:r>
          </w:p>
        </w:tc>
      </w:tr>
      <w:tr>
        <w:trPr>
          <w:trHeight w:val="296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17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3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009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90</w:t>
            </w:r>
          </w:p>
        </w:tc>
      </w:tr>
      <w:tr>
        <w:trPr>
          <w:trHeight w:val="295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181C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3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181C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6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19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3" w:right="-85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19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08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6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22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BP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</w:tr>
      <w:tr>
        <w:trPr>
          <w:trHeight w:val="296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270C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RRN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27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5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295C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3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295C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29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RC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299C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3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299C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8</w:t>
            </w:r>
          </w:p>
        </w:tc>
      </w:tr>
      <w:tr>
        <w:trPr>
          <w:trHeight w:val="295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32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3" w:right="-85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32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014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22</w:t>
            </w:r>
          </w:p>
        </w:tc>
      </w:tr>
      <w:tr>
        <w:trPr>
          <w:trHeight w:val="296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L00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35</w:t>
            </w:r>
          </w:p>
        </w:tc>
      </w:tr>
      <w:tr>
        <w:trPr>
          <w:trHeight w:val="296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L025C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SS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</w:tr>
      <w:tr>
        <w:trPr>
          <w:trHeight w:val="295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L02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CR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Z1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8</w:t>
            </w:r>
          </w:p>
        </w:tc>
      </w:tr>
      <w:tr>
        <w:trPr>
          <w:trHeight w:val="296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L03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9"/>
                <w:w w:val="100"/>
                <w:sz w:val="24"/>
                <w:szCs w:val="24"/>
              </w:rPr>
              <w:t>W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295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L07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L09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L09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014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16</w:t>
            </w:r>
          </w:p>
        </w:tc>
      </w:tr>
      <w:tr>
        <w:trPr>
          <w:trHeight w:val="592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L09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  <w:p>
            <w:pPr>
              <w:pStyle w:val="Normal"/>
              <w:spacing w:lineRule="auto" w:line="240" w:before="19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L10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L09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  <w:p>
            <w:pPr>
              <w:pStyle w:val="Normal"/>
              <w:spacing w:lineRule="auto" w:line="240" w:before="19" w:after="0"/>
              <w:ind w:left="10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  <w:p>
            <w:pPr>
              <w:pStyle w:val="Normal"/>
              <w:spacing w:lineRule="auto" w:line="240" w:before="19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  <w:p>
            <w:pPr>
              <w:pStyle w:val="Normal"/>
              <w:spacing w:lineRule="auto" w:line="240" w:before="19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69</w:t>
            </w:r>
          </w:p>
          <w:p>
            <w:pPr>
              <w:pStyle w:val="Normal"/>
              <w:spacing w:lineRule="auto" w:line="240" w:before="19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296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L12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L12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296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L151C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3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69</w:t>
            </w:r>
          </w:p>
        </w:tc>
      </w:tr>
      <w:tr>
        <w:trPr>
          <w:trHeight w:val="295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BK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</w:tr>
      <w:tr>
        <w:trPr>
          <w:trHeight w:val="296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L164C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3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L164C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</w:tr>
      <w:tr>
        <w:trPr>
          <w:trHeight w:val="592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L199C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10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CR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</w:tr>
      <w:tr>
        <w:trPr>
          <w:trHeight w:val="296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L204C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SPS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8</w:t>
            </w:r>
          </w:p>
        </w:tc>
      </w:tr>
      <w:tr>
        <w:trPr>
          <w:trHeight w:val="295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L225C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3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CNM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08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6" w:hRule="exact"/>
          <w:cantSplit w:val="false"/>
        </w:trPr>
        <w:tc>
          <w:tcPr>
            <w:tcW w:w="12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L23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SI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</w:tr>
    </w:tbl>
    <w:p>
      <w:pPr>
        <w:pStyle w:val="Normal"/>
        <w:spacing w:lineRule="exact" w:line="100" w:before="1" w:after="0"/>
        <w:jc w:val="left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jc w:val="left"/>
        <w:tblInd w:w="11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91"/>
        <w:gridCol w:w="897"/>
        <w:gridCol w:w="362"/>
        <w:gridCol w:w="1307"/>
        <w:gridCol w:w="1"/>
        <w:gridCol w:w="1216"/>
        <w:gridCol w:w="1"/>
        <w:gridCol w:w="2743"/>
      </w:tblGrid>
      <w:tr>
        <w:trPr>
          <w:trHeight w:val="367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L308C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41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21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9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L30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66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41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7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L31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AL82</w:t>
            </w:r>
          </w:p>
        </w:tc>
        <w:tc>
          <w:tcPr>
            <w:tcW w:w="166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1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047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55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L330C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66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1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003C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63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34</w:t>
            </w:r>
          </w:p>
        </w:tc>
        <w:tc>
          <w:tcPr>
            <w:tcW w:w="166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1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NR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00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6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NR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67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-1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eastAsia="Arial" w:cs="Arial" w:ascii="Arial" w:hAnsi="Arial"/>
                <w:spacing w:val="5"/>
                <w:w w:val="100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67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1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08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AS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167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1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PPG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67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15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NR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56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NR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8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069C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069C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OL04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OL05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GAL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297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OL067C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592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OL108C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OL11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SB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OL135C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OL136C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K27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</w:tc>
      </w:tr>
      <w:tr>
        <w:trPr>
          <w:trHeight w:val="297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OL148C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5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7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593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070C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070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76</w:t>
            </w:r>
          </w:p>
        </w:tc>
      </w:tr>
      <w:tr>
        <w:trPr>
          <w:trHeight w:val="593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1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162C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1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RR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1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1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1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166C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166C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17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177C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178C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GA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194C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19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7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19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09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7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281C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281C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290C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F2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29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UD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329C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CD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592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344C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9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35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7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35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8</w:t>
            </w:r>
          </w:p>
        </w:tc>
      </w:tr>
      <w:tr>
        <w:trPr>
          <w:trHeight w:val="295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35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296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370C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09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</w:tr>
      <w:tr>
        <w:trPr>
          <w:trHeight w:val="369" w:hRule="exact"/>
          <w:cantSplit w:val="false"/>
        </w:trPr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09" w:right="-7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5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023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97</w:t>
            </w:r>
          </w:p>
        </w:tc>
      </w:tr>
    </w:tbl>
    <w:p>
      <w:pPr>
        <w:pStyle w:val="Normal"/>
        <w:spacing w:lineRule="exact" w:line="100" w:before="1" w:after="0"/>
        <w:jc w:val="left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jc w:val="left"/>
        <w:tblInd w:w="11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78"/>
        <w:gridCol w:w="1261"/>
        <w:gridCol w:w="1317"/>
        <w:gridCol w:w="1217"/>
        <w:gridCol w:w="2928"/>
      </w:tblGrid>
      <w:tr>
        <w:trPr>
          <w:trHeight w:val="665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6" w:before="69" w:after="0"/>
              <w:ind w:left="40" w:right="101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PL01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6" w:before="69" w:after="0"/>
              <w:ind w:left="122" w:right="2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PL01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1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1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1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295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PL026C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SKS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PL03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295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PL05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LEE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041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51</w:t>
            </w:r>
          </w:p>
        </w:tc>
      </w:tr>
      <w:tr>
        <w:trPr>
          <w:trHeight w:val="295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PL055C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PL055C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047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</w:t>
            </w:r>
          </w:p>
        </w:tc>
      </w:tr>
      <w:tr>
        <w:trPr>
          <w:trHeight w:val="298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PL07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CR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295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PL089C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PL105C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PL105C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</w:tr>
      <w:tr>
        <w:trPr>
          <w:trHeight w:val="295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PL174C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IP100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51</w:t>
            </w:r>
          </w:p>
        </w:tc>
      </w:tr>
      <w:tr>
        <w:trPr>
          <w:trHeight w:val="593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PL184C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PL184C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69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5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PL22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PL22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 &amp;</w:t>
            </w:r>
            <w:r>
              <w:rPr>
                <w:rFonts w:eastAsia="Arial" w:cs="Arial" w:ascii="Arial" w:hAnsi="Arial"/>
                <w:spacing w:val="-3"/>
                <w:w w:val="100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PL23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PL23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592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PL250C</w:t>
            </w:r>
          </w:p>
          <w:p>
            <w:pPr>
              <w:pStyle w:val="Normal"/>
              <w:spacing w:lineRule="auto" w:line="240" w:before="19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PL25</w:t>
            </w:r>
            <w:r>
              <w:rPr>
                <w:rFonts w:eastAsia="Arial" w:cs="Arial" w:ascii="Arial" w:hAnsi="Arial"/>
                <w:spacing w:val="-6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2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PL250C</w:t>
            </w:r>
          </w:p>
          <w:p>
            <w:pPr>
              <w:pStyle w:val="Normal"/>
              <w:spacing w:lineRule="auto" w:line="240" w:before="19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  <w:p>
            <w:pPr>
              <w:pStyle w:val="Normal"/>
              <w:spacing w:lineRule="auto" w:line="240" w:before="19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  <w:p>
            <w:pPr>
              <w:pStyle w:val="Normal"/>
              <w:spacing w:lineRule="auto" w:line="240" w:before="19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9</w:t>
            </w:r>
          </w:p>
          <w:p>
            <w:pPr>
              <w:pStyle w:val="Normal"/>
              <w:spacing w:lineRule="auto" w:line="240" w:before="19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72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PL278C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2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PL278C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</w:tr>
      <w:tr>
        <w:trPr>
          <w:trHeight w:val="295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007C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007C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013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90</w:t>
            </w:r>
          </w:p>
        </w:tc>
      </w:tr>
      <w:tr>
        <w:trPr>
          <w:trHeight w:val="295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00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54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00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2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MCM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16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7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22" w:right="-54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07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06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295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19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105C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11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5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144C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144C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 &amp;</w:t>
            </w:r>
            <w:r>
              <w:rPr>
                <w:rFonts w:eastAsia="Arial" w:cs="Arial" w:ascii="Arial" w:hAnsi="Arial"/>
                <w:spacing w:val="-3"/>
                <w:w w:val="100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tz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50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16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NU</w:t>
            </w:r>
            <w:r>
              <w:rPr>
                <w:rFonts w:eastAsia="Arial" w:cs="Arial" w:ascii="Arial" w:hAnsi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42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03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0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179C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2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179C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85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295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AOS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200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048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-0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.1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39</w:t>
            </w:r>
          </w:p>
        </w:tc>
      </w:tr>
      <w:tr>
        <w:trPr>
          <w:trHeight w:val="296" w:hRule="exact"/>
          <w:cantSplit w:val="false"/>
        </w:trPr>
        <w:tc>
          <w:tcPr>
            <w:tcW w:w="12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0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18</w:t>
            </w:r>
            <w:r>
              <w:rPr>
                <w:rFonts w:eastAsia="Arial" w:cs="Arial" w:ascii="Arial" w:hAnsi="Arial"/>
                <w:spacing w:val="-4"/>
                <w:w w:val="100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22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PO26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63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198" w:right="-20" w:hanging="0"/>
              <w:jc w:val="left"/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100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73" w:before="0" w:after="0"/>
              <w:ind w:left="476" w:right="-20" w:hanging="0"/>
              <w:jc w:val="left"/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95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spacing w:val="1"/>
                <w:w w:val="100"/>
                <w:sz w:val="24"/>
                <w:szCs w:val="24"/>
              </w:rPr>
              <w:t>05</w:t>
            </w:r>
            <w:r>
              <w:rPr>
                <w:rFonts w:eastAsia="Arial" w:cs="Arial" w:ascii="Arial" w:hAnsi="Arial"/>
                <w:spacing w:val="-2"/>
                <w:w w:val="100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pacing w:val="0"/>
                <w:w w:val="100"/>
                <w:sz w:val="24"/>
                <w:szCs w:val="24"/>
              </w:rPr>
              <w:t>2</w:t>
            </w:r>
          </w:p>
        </w:tc>
      </w:tr>
    </w:tbl>
    <w:p>
      <w:pPr>
        <w:pStyle w:val="Normal"/>
        <w:spacing w:lineRule="auto" w:line="240" w:before="71" w:after="0"/>
        <w:ind w:left="0" w:right="6801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type w:val="continuous"/>
      <w:pgSz w:w="11906" w:h="16838"/>
      <w:pgMar w:left="1260" w:right="1300" w:header="0" w:top="1580" w:footer="564" w:bottom="76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exact" w:line="40" w:before="0" w:after="0"/>
      <w:jc w:val="left"/>
      <w:rPr>
        <w:sz w:val="4"/>
        <w:szCs w:val="4"/>
      </w:rPr>
    </w:pPr>
    <w:r>
      <w:rPr>
        <w:sz w:val="4"/>
        <w:szCs w:val="4"/>
      </w:rPr>
    </w:r>
    <w:r>
      <w:pict>
        <v:rect stroked="f" strokeweight="0pt" style="position:absolute;width:16pt;height:14pt;mso-wrap-distance-left:9pt;mso-wrap-distance-right:9pt;mso-wrap-distance-top:0pt;mso-wrap-distance-bottom:0pt;margin-top:792.8pt;margin-left:510.4pt">
          <v:textbox inset="0in,0in,0in,0in">
            <w:txbxContent>
              <w:p>
                <w:pPr>
                  <w:pStyle w:val="FrameContents"/>
                  <w:spacing w:lineRule="exact" w:line="265" w:before="0" w:after="0"/>
                  <w:ind w:left="40" w:right="-20" w:hanging="0"/>
                  <w:jc w:val="left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3102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2016-06-06T16:34:07Z</dcterms:created>
  <dc:creator>ActivePDF - ActivePDF</dc:creator>
  <dc:language>en-US</dc:language>
  <dcterms:modified xsi:type="dcterms:W3CDTF">2016-06-06T16:34:07Z</dcterms:modified>
  <cp:revision>0</cp:revision>
  <dc:title>Microsoft Word - $ASQTitz-SupplTables</dc:title>
</cp:coreProperties>
</file>